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2021C20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E278068" w14:textId="4C12E7C7" w:rsidR="001B2ABD" w:rsidRPr="0059649E" w:rsidRDefault="00380D9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C529350" wp14:editId="7B0FFC89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-2213610</wp:posOffset>
                  </wp:positionV>
                  <wp:extent cx="1771650" cy="1905000"/>
                  <wp:effectExtent l="304800" t="304800" r="323850" b="323850"/>
                  <wp:wrapTight wrapText="bothSides">
                    <wp:wrapPolygon edited="0">
                      <wp:start x="1858" y="-3456"/>
                      <wp:lineTo x="-3019" y="-3024"/>
                      <wp:lineTo x="-3716" y="432"/>
                      <wp:lineTo x="-3716" y="21384"/>
                      <wp:lineTo x="-465" y="24624"/>
                      <wp:lineTo x="-232" y="25056"/>
                      <wp:lineTo x="18116" y="25056"/>
                      <wp:lineTo x="18348" y="24624"/>
                      <wp:lineTo x="24387" y="21384"/>
                      <wp:lineTo x="24387" y="21168"/>
                      <wp:lineTo x="25316" y="17712"/>
                      <wp:lineTo x="25316" y="432"/>
                      <wp:lineTo x="22994" y="-2808"/>
                      <wp:lineTo x="22761" y="-3456"/>
                      <wp:lineTo x="1858" y="-3456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otoandycv.jfif"/>
                          <pic:cNvPicPr/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8" t="22924" r="14540" b="6574"/>
                          <a:stretch/>
                        </pic:blipFill>
                        <pic:spPr bwMode="auto">
                          <a:xfrm>
                            <a:off x="0" y="0"/>
                            <a:ext cx="1771650" cy="1905000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C75D819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FEFE10B" w14:textId="77777777" w:rsidR="001B2ABD" w:rsidRPr="005317BE" w:rsidRDefault="008A7CDC" w:rsidP="001B2ABD">
            <w:pPr>
              <w:pStyle w:val="Ttulo"/>
              <w:rPr>
                <w:sz w:val="72"/>
                <w:szCs w:val="72"/>
              </w:rPr>
            </w:pPr>
            <w:r w:rsidRPr="005317BE">
              <w:rPr>
                <w:sz w:val="72"/>
                <w:szCs w:val="72"/>
              </w:rPr>
              <w:t>aNDRÉS JOEL PAREDES</w:t>
            </w:r>
          </w:p>
          <w:p w14:paraId="1F803478" w14:textId="09805CB0" w:rsidR="001B2ABD" w:rsidRPr="004045AC" w:rsidRDefault="00FF16D6" w:rsidP="001B2ABD">
            <w:pPr>
              <w:pStyle w:val="Subttulo"/>
              <w:rPr>
                <w:spacing w:val="4"/>
                <w:w w:val="35"/>
              </w:rPr>
            </w:pPr>
            <w:r>
              <w:rPr>
                <w:spacing w:val="0"/>
                <w:w w:val="100"/>
              </w:rPr>
              <w:t xml:space="preserve">Programador </w:t>
            </w:r>
            <w:proofErr w:type="spellStart"/>
            <w:r>
              <w:rPr>
                <w:spacing w:val="0"/>
                <w:w w:val="100"/>
              </w:rPr>
              <w:t>Jr</w:t>
            </w:r>
            <w:proofErr w:type="spellEnd"/>
            <w:r w:rsidR="00E17774" w:rsidRPr="00FF16D6">
              <w:rPr>
                <w:spacing w:val="124"/>
                <w:w w:val="68"/>
              </w:rPr>
              <w:t xml:space="preserve"> </w:t>
            </w:r>
            <w:r w:rsidR="0088640E" w:rsidRPr="00FF16D6">
              <w:rPr>
                <w:spacing w:val="124"/>
                <w:w w:val="68"/>
              </w:rPr>
              <w:t>(2</w:t>
            </w:r>
            <w:r w:rsidRPr="00FF16D6">
              <w:rPr>
                <w:spacing w:val="124"/>
                <w:w w:val="68"/>
              </w:rPr>
              <w:t>7</w:t>
            </w:r>
            <w:r w:rsidR="0088640E" w:rsidRPr="00FF16D6">
              <w:rPr>
                <w:spacing w:val="124"/>
                <w:w w:val="68"/>
              </w:rPr>
              <w:t xml:space="preserve"> Años</w:t>
            </w:r>
            <w:r w:rsidR="0088640E" w:rsidRPr="00FF16D6">
              <w:rPr>
                <w:spacing w:val="2"/>
                <w:w w:val="68"/>
              </w:rPr>
              <w:t>)</w:t>
            </w:r>
          </w:p>
          <w:p w14:paraId="30CEB020" w14:textId="77777777" w:rsidR="004045AC" w:rsidRDefault="004045AC" w:rsidP="004045AC"/>
          <w:p w14:paraId="33ED75E3" w14:textId="77777777" w:rsidR="004045AC" w:rsidRDefault="004045AC" w:rsidP="004045AC">
            <w:pPr>
              <w:pStyle w:val="Ttulo2"/>
            </w:pPr>
            <w:r>
              <w:t>información personal</w:t>
            </w:r>
          </w:p>
          <w:p w14:paraId="6B8CC87D" w14:textId="0F1D282B" w:rsidR="00DA7037" w:rsidRPr="005317BE" w:rsidRDefault="00470B39" w:rsidP="00470B39">
            <w:pPr>
              <w:rPr>
                <w:rFonts w:asciiTheme="majorHAnsi" w:hAnsiTheme="majorHAnsi" w:cs="Arial"/>
              </w:rPr>
            </w:pPr>
            <w:r w:rsidRPr="005317BE">
              <w:rPr>
                <w:rFonts w:asciiTheme="majorHAnsi" w:hAnsiTheme="majorHAnsi" w:cs="Arial"/>
              </w:rPr>
              <w:t>FECHA DE NACIMIENTO:</w:t>
            </w:r>
            <w:r w:rsidR="005317BE">
              <w:rPr>
                <w:rFonts w:asciiTheme="majorHAnsi" w:hAnsiTheme="majorHAnsi" w:cs="Arial"/>
              </w:rPr>
              <w:t xml:space="preserve"> </w:t>
            </w:r>
            <w:r w:rsidRPr="005317BE">
              <w:rPr>
                <w:rFonts w:asciiTheme="majorHAnsi" w:hAnsiTheme="majorHAnsi" w:cs="Arial"/>
              </w:rPr>
              <w:t>30/10/1994</w:t>
            </w:r>
          </w:p>
          <w:p w14:paraId="4B6978B4" w14:textId="75AE5B00" w:rsidR="00DA7037" w:rsidRPr="005317BE" w:rsidRDefault="00470B39" w:rsidP="00470B39">
            <w:pPr>
              <w:rPr>
                <w:rFonts w:asciiTheme="majorHAnsi" w:hAnsiTheme="majorHAnsi" w:cs="Arial"/>
              </w:rPr>
            </w:pPr>
            <w:r w:rsidRPr="005317BE">
              <w:rPr>
                <w:rFonts w:asciiTheme="majorHAnsi" w:hAnsiTheme="majorHAnsi" w:cs="Arial"/>
              </w:rPr>
              <w:t xml:space="preserve">DOMICILIO: </w:t>
            </w:r>
            <w:r w:rsidR="00FF16D6">
              <w:rPr>
                <w:rFonts w:asciiTheme="majorHAnsi" w:hAnsiTheme="majorHAnsi" w:cs="Arial"/>
              </w:rPr>
              <w:t>José Mármol</w:t>
            </w:r>
            <w:r w:rsidR="005317BE" w:rsidRPr="005317BE">
              <w:rPr>
                <w:rFonts w:asciiTheme="majorHAnsi" w:hAnsiTheme="majorHAnsi" w:cs="Arial"/>
              </w:rPr>
              <w:t>.</w:t>
            </w:r>
          </w:p>
          <w:p w14:paraId="48092E29" w14:textId="3CC5E634" w:rsidR="00DA7037" w:rsidRPr="005317BE" w:rsidRDefault="00470B39" w:rsidP="00470B39">
            <w:pPr>
              <w:rPr>
                <w:rFonts w:asciiTheme="majorHAnsi" w:hAnsiTheme="majorHAnsi" w:cs="Arial"/>
              </w:rPr>
            </w:pPr>
            <w:r w:rsidRPr="005317BE">
              <w:rPr>
                <w:rFonts w:asciiTheme="majorHAnsi" w:hAnsiTheme="majorHAnsi" w:cs="Arial"/>
              </w:rPr>
              <w:t>ESTADO CIVIL: Soltero</w:t>
            </w:r>
            <w:r w:rsidR="005317BE">
              <w:rPr>
                <w:rFonts w:asciiTheme="majorHAnsi" w:hAnsiTheme="majorHAnsi" w:cs="Arial"/>
              </w:rPr>
              <w:t>.</w:t>
            </w:r>
          </w:p>
          <w:p w14:paraId="0620E0C0" w14:textId="47643F83" w:rsidR="00470B39" w:rsidRPr="005317BE" w:rsidRDefault="00470B39" w:rsidP="00470B39">
            <w:pPr>
              <w:rPr>
                <w:rFonts w:asciiTheme="majorHAnsi" w:hAnsiTheme="majorHAnsi" w:cs="Arial"/>
              </w:rPr>
            </w:pPr>
            <w:r w:rsidRPr="005317BE">
              <w:rPr>
                <w:rFonts w:asciiTheme="majorHAnsi" w:hAnsiTheme="majorHAnsi" w:cs="Arial"/>
              </w:rPr>
              <w:t>DNI:</w:t>
            </w:r>
            <w:r w:rsidR="005317BE" w:rsidRPr="005317BE">
              <w:rPr>
                <w:rFonts w:asciiTheme="majorHAnsi" w:hAnsiTheme="majorHAnsi" w:cs="Arial"/>
              </w:rPr>
              <w:t xml:space="preserve"> </w:t>
            </w:r>
            <w:r w:rsidRPr="005317BE">
              <w:rPr>
                <w:rFonts w:asciiTheme="majorHAnsi" w:hAnsiTheme="majorHAnsi" w:cs="Arial"/>
              </w:rPr>
              <w:t>38585723</w:t>
            </w:r>
          </w:p>
          <w:p w14:paraId="4FE94A73" w14:textId="6BE569BE" w:rsidR="00470B39" w:rsidRPr="005317BE" w:rsidRDefault="00470B39" w:rsidP="00470B39">
            <w:pPr>
              <w:rPr>
                <w:rFonts w:asciiTheme="majorHAnsi" w:hAnsiTheme="majorHAnsi" w:cs="Arial"/>
              </w:rPr>
            </w:pPr>
            <w:r w:rsidRPr="005317BE">
              <w:rPr>
                <w:rFonts w:asciiTheme="majorHAnsi" w:hAnsiTheme="majorHAnsi" w:cs="Arial"/>
              </w:rPr>
              <w:t>CUIL:</w:t>
            </w:r>
            <w:r w:rsidR="005317BE" w:rsidRPr="005317BE">
              <w:rPr>
                <w:rFonts w:asciiTheme="majorHAnsi" w:hAnsiTheme="majorHAnsi" w:cs="Arial"/>
              </w:rPr>
              <w:t xml:space="preserve"> </w:t>
            </w:r>
            <w:r w:rsidRPr="005317BE">
              <w:rPr>
                <w:rFonts w:asciiTheme="majorHAnsi" w:hAnsiTheme="majorHAnsi" w:cs="Arial"/>
              </w:rPr>
              <w:t>20-38585723-4</w:t>
            </w:r>
          </w:p>
          <w:p w14:paraId="5099320B" w14:textId="608613C6" w:rsidR="00470B39" w:rsidRPr="00470B39" w:rsidRDefault="00470B39" w:rsidP="005317BE">
            <w:r w:rsidRPr="005317BE">
              <w:rPr>
                <w:rFonts w:asciiTheme="majorHAnsi" w:hAnsiTheme="majorHAnsi" w:cs="Arial"/>
              </w:rPr>
              <w:t>NACIONALIDAD</w:t>
            </w:r>
            <w:r w:rsidR="00DA7037" w:rsidRPr="005317BE">
              <w:rPr>
                <w:rFonts w:asciiTheme="majorHAnsi" w:hAnsiTheme="majorHAnsi" w:cs="Arial"/>
              </w:rPr>
              <w:t xml:space="preserve">: </w:t>
            </w:r>
            <w:r w:rsidR="00FF16D6">
              <w:rPr>
                <w:rFonts w:asciiTheme="majorHAnsi" w:hAnsiTheme="majorHAnsi" w:cs="Arial"/>
              </w:rPr>
              <w:t>a</w:t>
            </w:r>
            <w:r w:rsidR="00DA7037" w:rsidRPr="005317BE">
              <w:rPr>
                <w:rFonts w:asciiTheme="majorHAnsi" w:hAnsiTheme="majorHAnsi" w:cs="Arial"/>
              </w:rPr>
              <w:t>rgentino</w:t>
            </w:r>
            <w:r w:rsidR="005317BE">
              <w:rPr>
                <w:rFonts w:asciiTheme="majorHAnsi" w:hAnsiTheme="majorHAnsi" w:cs="Arial"/>
              </w:rPr>
              <w:t>.</w:t>
            </w:r>
          </w:p>
        </w:tc>
      </w:tr>
      <w:tr w:rsidR="001B2ABD" w:rsidRPr="0059649E" w14:paraId="62107D40" w14:textId="77777777" w:rsidTr="001B2ABD">
        <w:tc>
          <w:tcPr>
            <w:tcW w:w="3600" w:type="dxa"/>
          </w:tcPr>
          <w:p w14:paraId="7F1FFFE3" w14:textId="77777777" w:rsidR="005B4C81" w:rsidRDefault="005B4C81" w:rsidP="005B4C81">
            <w:pPr>
              <w:pStyle w:val="Ttulo3"/>
            </w:pPr>
            <w:r>
              <w:t xml:space="preserve">perfil      </w:t>
            </w:r>
          </w:p>
          <w:p w14:paraId="390AE843" w14:textId="4803EA20" w:rsidR="002D5616" w:rsidRPr="00E8437D" w:rsidRDefault="005B4C81" w:rsidP="002D5616">
            <w:pPr>
              <w:rPr>
                <w:sz w:val="20"/>
                <w:szCs w:val="20"/>
              </w:rPr>
            </w:pPr>
            <w:r w:rsidRPr="00E8437D">
              <w:rPr>
                <w:sz w:val="20"/>
                <w:szCs w:val="20"/>
              </w:rPr>
              <w:t xml:space="preserve">Estudiante de </w:t>
            </w:r>
            <w:r w:rsidR="005317BE" w:rsidRPr="00E8437D">
              <w:rPr>
                <w:sz w:val="20"/>
                <w:szCs w:val="20"/>
              </w:rPr>
              <w:t xml:space="preserve">la </w:t>
            </w:r>
            <w:r w:rsidRPr="00E8437D">
              <w:rPr>
                <w:sz w:val="20"/>
                <w:szCs w:val="20"/>
              </w:rPr>
              <w:t>Licenciatura en Informática</w:t>
            </w:r>
            <w:r w:rsidR="000A10E4" w:rsidRPr="00E8437D">
              <w:rPr>
                <w:sz w:val="20"/>
                <w:szCs w:val="20"/>
              </w:rPr>
              <w:t>.</w:t>
            </w:r>
            <w:r w:rsidR="00FF16D6">
              <w:rPr>
                <w:sz w:val="20"/>
                <w:szCs w:val="20"/>
              </w:rPr>
              <w:t xml:space="preserve"> Trabajo como analista programador </w:t>
            </w:r>
            <w:proofErr w:type="spellStart"/>
            <w:r w:rsidR="00FF16D6">
              <w:rPr>
                <w:sz w:val="20"/>
                <w:szCs w:val="20"/>
              </w:rPr>
              <w:t>backend</w:t>
            </w:r>
            <w:proofErr w:type="spellEnd"/>
            <w:r w:rsidR="00FF16D6">
              <w:rPr>
                <w:sz w:val="20"/>
                <w:szCs w:val="20"/>
              </w:rPr>
              <w:t xml:space="preserve"> en </w:t>
            </w:r>
            <w:proofErr w:type="spellStart"/>
            <w:r w:rsidR="00FF16D6">
              <w:rPr>
                <w:sz w:val="20"/>
                <w:szCs w:val="20"/>
              </w:rPr>
              <w:t>Accusys</w:t>
            </w:r>
            <w:proofErr w:type="spellEnd"/>
            <w:r w:rsidR="00FF16D6">
              <w:rPr>
                <w:sz w:val="20"/>
                <w:szCs w:val="20"/>
              </w:rPr>
              <w:t xml:space="preserve"> </w:t>
            </w:r>
            <w:proofErr w:type="spellStart"/>
            <w:r w:rsidR="00FF16D6">
              <w:rPr>
                <w:sz w:val="20"/>
                <w:szCs w:val="20"/>
              </w:rPr>
              <w:t>Technology</w:t>
            </w:r>
            <w:proofErr w:type="spellEnd"/>
            <w:r w:rsidR="00FF16D6">
              <w:rPr>
                <w:sz w:val="20"/>
                <w:szCs w:val="20"/>
              </w:rPr>
              <w:t xml:space="preserve"> </w:t>
            </w:r>
            <w:r w:rsidR="005317BE" w:rsidRPr="00E8437D">
              <w:rPr>
                <w:sz w:val="20"/>
                <w:szCs w:val="20"/>
              </w:rPr>
              <w:t>. Me considero una persona proactiva</w:t>
            </w:r>
            <w:r w:rsidR="00E8437D" w:rsidRPr="00E8437D">
              <w:rPr>
                <w:sz w:val="20"/>
                <w:szCs w:val="20"/>
              </w:rPr>
              <w:t>, autodidacta,</w:t>
            </w:r>
            <w:r w:rsidR="005317BE" w:rsidRPr="00E8437D">
              <w:rPr>
                <w:sz w:val="20"/>
                <w:szCs w:val="20"/>
              </w:rPr>
              <w:t xml:space="preserve"> con muchas ganas de seguir aprendiendo</w:t>
            </w:r>
            <w:r w:rsidR="00E8437D" w:rsidRPr="00E8437D">
              <w:rPr>
                <w:sz w:val="20"/>
                <w:szCs w:val="20"/>
              </w:rPr>
              <w:t xml:space="preserve"> e ir adquiriendo nuevos conocimientos.</w:t>
            </w:r>
            <w:r w:rsidR="005317BE" w:rsidRPr="00E8437D">
              <w:rPr>
                <w:sz w:val="20"/>
                <w:szCs w:val="20"/>
              </w:rPr>
              <w:t xml:space="preserve"> </w:t>
            </w:r>
          </w:p>
          <w:p w14:paraId="49CB5B9F" w14:textId="51A4CB6F" w:rsidR="004045AC" w:rsidRDefault="002D5616" w:rsidP="002D5616">
            <w:pPr>
              <w:pStyle w:val="Ttulo3"/>
            </w:pPr>
            <w:r>
              <w:t>OBJETIVOS</w:t>
            </w:r>
          </w:p>
          <w:p w14:paraId="4C0BF59C" w14:textId="0F82A2E5" w:rsidR="004045AC" w:rsidRDefault="004045AC" w:rsidP="004045AC">
            <w:pPr>
              <w:pStyle w:val="Prrafodelista"/>
              <w:numPr>
                <w:ilvl w:val="0"/>
                <w:numId w:val="19"/>
              </w:numPr>
            </w:pPr>
            <w:r>
              <w:t>Contribuir al desarrollo y crecimiento, trabajando en equipo para lograr los objetivos deseados</w:t>
            </w:r>
          </w:p>
          <w:p w14:paraId="080CFD4D" w14:textId="09E89AD9" w:rsidR="004045AC" w:rsidRDefault="004045AC" w:rsidP="004045AC">
            <w:pPr>
              <w:pStyle w:val="Prrafodelista"/>
              <w:numPr>
                <w:ilvl w:val="0"/>
                <w:numId w:val="19"/>
              </w:numPr>
            </w:pPr>
            <w:r>
              <w:t>Deseos de aprender y progresar</w:t>
            </w:r>
          </w:p>
          <w:p w14:paraId="3B893639" w14:textId="704004BF" w:rsidR="004045AC" w:rsidRDefault="004045AC" w:rsidP="004045AC">
            <w:pPr>
              <w:pStyle w:val="Prrafodelista"/>
              <w:numPr>
                <w:ilvl w:val="0"/>
                <w:numId w:val="19"/>
              </w:numPr>
            </w:pPr>
            <w:r>
              <w:t xml:space="preserve">Adquirir experiencia y conocimientos </w:t>
            </w:r>
          </w:p>
          <w:p w14:paraId="1BF059A2" w14:textId="041383F3" w:rsidR="004045AC" w:rsidRPr="004045AC" w:rsidRDefault="004045AC" w:rsidP="004045AC">
            <w:pPr>
              <w:pStyle w:val="Prrafodelista"/>
              <w:numPr>
                <w:ilvl w:val="0"/>
                <w:numId w:val="19"/>
              </w:numPr>
            </w:pPr>
            <w:r>
              <w:t>Superarme día a día tanto desde lo personal como profesionalmente, con gran desempeño y predisposición</w:t>
            </w:r>
          </w:p>
          <w:p w14:paraId="78CD1D43" w14:textId="77777777" w:rsidR="004045AC" w:rsidRDefault="004045AC" w:rsidP="005B4C81"/>
          <w:p w14:paraId="18EF7E45" w14:textId="175025F6" w:rsidR="005B4C81" w:rsidRPr="0059649E" w:rsidRDefault="005B4C81" w:rsidP="005B4C81">
            <w:r>
              <w:t xml:space="preserve">                                              </w:t>
            </w:r>
          </w:p>
          <w:sdt>
            <w:sdtPr>
              <w:id w:val="-1954003311"/>
              <w:placeholder>
                <w:docPart w:val="0B29935BF5DA46D290DF741663498C00"/>
              </w:placeholder>
              <w:temporary/>
              <w:showingPlcHdr/>
              <w15:appearance w15:val="hidden"/>
            </w:sdtPr>
            <w:sdtEndPr/>
            <w:sdtContent>
              <w:p w14:paraId="26C039DF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735D88E2C8E845648183BE098827E7BE"/>
              </w:placeholder>
              <w:temporary/>
              <w:showingPlcHdr/>
              <w15:appearance w15:val="hidden"/>
            </w:sdtPr>
            <w:sdtEndPr/>
            <w:sdtContent>
              <w:p w14:paraId="3778EE2A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3555860B" w14:textId="77777777" w:rsidR="004D3011" w:rsidRPr="0059649E" w:rsidRDefault="00E17774" w:rsidP="004D3011">
            <w:r>
              <w:t>1155625597</w:t>
            </w:r>
          </w:p>
          <w:p w14:paraId="2D042419" w14:textId="77777777" w:rsidR="004D3011" w:rsidRPr="0059649E" w:rsidRDefault="004D3011" w:rsidP="004D3011"/>
          <w:sdt>
            <w:sdtPr>
              <w:id w:val="-240260293"/>
              <w:placeholder>
                <w:docPart w:val="8E7E0151CE204DDABAD71F38FAEF316F"/>
              </w:placeholder>
              <w:temporary/>
              <w:showingPlcHdr/>
              <w15:appearance w15:val="hidden"/>
            </w:sdtPr>
            <w:sdtEndPr/>
            <w:sdtContent>
              <w:p w14:paraId="12E98D3B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67417670" w14:textId="1FA1D8E8" w:rsidR="004D3011" w:rsidRPr="005317BE" w:rsidRDefault="00E17774" w:rsidP="005317BE">
            <w:pPr>
              <w:rPr>
                <w:color w:val="B85A22" w:themeColor="accent2" w:themeShade="BF"/>
                <w:szCs w:val="18"/>
                <w:u w:val="single"/>
              </w:rPr>
            </w:pPr>
            <w:r>
              <w:t>Andresparedes946@outlook.com</w:t>
            </w:r>
          </w:p>
          <w:p w14:paraId="55699249" w14:textId="77777777" w:rsidR="004D3011" w:rsidRPr="0059649E" w:rsidRDefault="004D3011" w:rsidP="00E17774"/>
          <w:p w14:paraId="4E1DCE10" w14:textId="77777777" w:rsidR="004D3011" w:rsidRPr="0059649E" w:rsidRDefault="004D3011" w:rsidP="004D3011"/>
          <w:p w14:paraId="687729F4" w14:textId="77777777" w:rsidR="004D3011" w:rsidRPr="0059649E" w:rsidRDefault="004D3011" w:rsidP="004D3011"/>
          <w:p w14:paraId="3E91764B" w14:textId="77777777" w:rsidR="004D3011" w:rsidRPr="0059649E" w:rsidRDefault="004D3011" w:rsidP="004D3011"/>
        </w:tc>
        <w:tc>
          <w:tcPr>
            <w:tcW w:w="720" w:type="dxa"/>
          </w:tcPr>
          <w:p w14:paraId="6D73F05D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FF9D76AFF8645BBA6D1B37BBF649145"/>
              </w:placeholder>
              <w:temporary/>
              <w:showingPlcHdr/>
              <w15:appearance w15:val="hidden"/>
            </w:sdtPr>
            <w:sdtEndPr/>
            <w:sdtContent>
              <w:p w14:paraId="13D906D1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07E72A1D" w14:textId="12B69453" w:rsidR="00036450" w:rsidRPr="0059649E" w:rsidRDefault="002D5616" w:rsidP="002D5616">
            <w:pPr>
              <w:pStyle w:val="Ttulo4"/>
            </w:pPr>
            <w:r>
              <w:t>SECUNDARIO</w:t>
            </w:r>
          </w:p>
          <w:p w14:paraId="4A475820" w14:textId="77777777" w:rsidR="00036450" w:rsidRPr="0059649E" w:rsidRDefault="008A7CDC" w:rsidP="008A7CDC">
            <w:pPr>
              <w:pStyle w:val="Fecha"/>
              <w:numPr>
                <w:ilvl w:val="0"/>
                <w:numId w:val="15"/>
              </w:numPr>
            </w:pPr>
            <w:r>
              <w:t>(2010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2014)</w:t>
            </w:r>
          </w:p>
          <w:p w14:paraId="2E0CA94E" w14:textId="39E6566B" w:rsidR="00CC0C6D" w:rsidRPr="0059649E" w:rsidRDefault="008A7CDC" w:rsidP="008A7CDC">
            <w:pPr>
              <w:pStyle w:val="Prrafodelista"/>
              <w:numPr>
                <w:ilvl w:val="0"/>
                <w:numId w:val="15"/>
              </w:numPr>
            </w:pPr>
            <w:r>
              <w:t>(</w:t>
            </w:r>
            <w:r w:rsidR="00DA7037">
              <w:t>E.E.M N°14</w:t>
            </w:r>
            <w:r>
              <w:t>)</w:t>
            </w:r>
            <w:r w:rsidR="00E17774">
              <w:t xml:space="preserve"> </w:t>
            </w:r>
            <w:r>
              <w:t>Bachiller en Ciencias Sociales-(Graduado)</w:t>
            </w:r>
            <w:r w:rsidR="00CC0C6D" w:rsidRPr="0059649E">
              <w:rPr>
                <w:lang w:bidi="es-ES"/>
              </w:rPr>
              <w:t xml:space="preserve"> </w:t>
            </w:r>
          </w:p>
          <w:p w14:paraId="2C3B6509" w14:textId="5A3E3DC4" w:rsidR="00036450" w:rsidRPr="0059649E" w:rsidRDefault="004142CD" w:rsidP="002D5616">
            <w:pPr>
              <w:pStyle w:val="Ttulo4"/>
            </w:pPr>
            <w:r w:rsidRPr="0059649E">
              <w:rPr>
                <w:lang w:bidi="es-ES"/>
              </w:rPr>
              <w:t xml:space="preserve"> </w:t>
            </w:r>
            <w:r w:rsidR="002D5616">
              <w:rPr>
                <w:lang w:bidi="es-ES"/>
              </w:rPr>
              <w:t>UNIVERSITARIO</w:t>
            </w:r>
          </w:p>
          <w:p w14:paraId="7D9FC6F5" w14:textId="77777777" w:rsidR="00036450" w:rsidRPr="0059649E" w:rsidRDefault="008A7CDC" w:rsidP="008A7CDC">
            <w:pPr>
              <w:pStyle w:val="Fecha"/>
              <w:numPr>
                <w:ilvl w:val="0"/>
                <w:numId w:val="18"/>
              </w:numPr>
            </w:pPr>
            <w:r>
              <w:t>(2018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Actualidad)</w:t>
            </w:r>
          </w:p>
          <w:p w14:paraId="75A0AA26" w14:textId="77777777" w:rsidR="001424E5" w:rsidRPr="0059649E" w:rsidRDefault="0088640E" w:rsidP="008A7CDC">
            <w:pPr>
              <w:pStyle w:val="Prrafodelista"/>
              <w:numPr>
                <w:ilvl w:val="0"/>
                <w:numId w:val="18"/>
              </w:numPr>
            </w:pPr>
            <w:r>
              <w:t>UNIVERSIDAD NACIONAL DE QUILMES(UNQ)LICENCIATURA EN INFORMÁTICA</w:t>
            </w:r>
            <w:r w:rsidR="00E17774">
              <w:t xml:space="preserve"> </w:t>
            </w:r>
            <w:r>
              <w:t>(EN CURSO)</w:t>
            </w:r>
          </w:p>
          <w:p w14:paraId="2FAC6B77" w14:textId="77777777" w:rsidR="004142CD" w:rsidRPr="0059649E" w:rsidRDefault="004142CD" w:rsidP="00036450"/>
          <w:sdt>
            <w:sdtPr>
              <w:id w:val="1001553383"/>
              <w:placeholder>
                <w:docPart w:val="47A69B84619D4063954A52504E1BB4A8"/>
              </w:placeholder>
              <w:temporary/>
              <w:showingPlcHdr/>
              <w15:appearance w15:val="hidden"/>
            </w:sdtPr>
            <w:sdtEndPr/>
            <w:sdtContent>
              <w:p w14:paraId="04A39138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596D5A14" w14:textId="0C49642A" w:rsidR="00F2057C" w:rsidRDefault="00F2057C" w:rsidP="00F2057C">
            <w:pPr>
              <w:pStyle w:val="Ttulo4"/>
            </w:pPr>
            <w:r>
              <w:t>ACCUSYS TECHNOLOGY</w:t>
            </w:r>
            <w:r>
              <w:t xml:space="preserve"> – </w:t>
            </w:r>
            <w:r>
              <w:t>ANALISTA PROGRAMADOR BACKEND</w:t>
            </w:r>
          </w:p>
          <w:p w14:paraId="53259E23" w14:textId="2FD8CF8D" w:rsidR="00F2057C" w:rsidRDefault="00F2057C" w:rsidP="00F2057C">
            <w:r>
              <w:t>(</w:t>
            </w:r>
            <w:r>
              <w:t>08</w:t>
            </w:r>
            <w:r>
              <w:t>/</w:t>
            </w:r>
            <w:r>
              <w:t>21</w:t>
            </w:r>
            <w:r>
              <w:t>) - (</w:t>
            </w:r>
            <w:r>
              <w:t>Actualidad</w:t>
            </w:r>
            <w:r>
              <w:t>)</w:t>
            </w:r>
          </w:p>
          <w:p w14:paraId="5A25063E" w14:textId="77777777" w:rsidR="00F2057C" w:rsidRDefault="00F2057C" w:rsidP="00DA7037">
            <w:pPr>
              <w:pStyle w:val="Ttulo4"/>
            </w:pPr>
            <w:bookmarkStart w:id="0" w:name="_GoBack"/>
            <w:bookmarkEnd w:id="0"/>
          </w:p>
          <w:p w14:paraId="49A7DEE4" w14:textId="4AB9EF7A" w:rsidR="004D3011" w:rsidRDefault="00DA7037" w:rsidP="00DA7037">
            <w:pPr>
              <w:pStyle w:val="Ttulo4"/>
            </w:pPr>
            <w:r>
              <w:t>NAVE MOTORS – VENDEDOR DE PLANES DE AHORRO</w:t>
            </w:r>
          </w:p>
          <w:p w14:paraId="2AB2A514" w14:textId="7B1F93AE" w:rsidR="00DA7037" w:rsidRDefault="00DA7037" w:rsidP="00DA7037">
            <w:r>
              <w:t>(9/18) - (02/19)</w:t>
            </w:r>
          </w:p>
          <w:p w14:paraId="0571874E" w14:textId="10090295" w:rsidR="00DA7037" w:rsidRDefault="000A10E4" w:rsidP="00DA7037">
            <w:r>
              <w:t>Administración-</w:t>
            </w:r>
            <w:r w:rsidR="00DA7037">
              <w:t>Venta presencial y telefónica de vehículos 0km</w:t>
            </w:r>
          </w:p>
          <w:p w14:paraId="1EF0B688" w14:textId="16ADA648" w:rsidR="00DA7037" w:rsidRDefault="00DA7037" w:rsidP="00DA7037">
            <w:r>
              <w:t>Referencia: Marcos Ferrari-1122780633</w:t>
            </w:r>
          </w:p>
          <w:p w14:paraId="6FC4C1A6" w14:textId="0787C068" w:rsidR="004D3011" w:rsidRDefault="00DA7037" w:rsidP="00DA7037">
            <w:pPr>
              <w:pStyle w:val="Ttulo4"/>
            </w:pPr>
            <w:r>
              <w:t xml:space="preserve">MADERO TANGO </w:t>
            </w:r>
            <w:r w:rsidR="00257C01">
              <w:t>–</w:t>
            </w:r>
            <w:r>
              <w:t xml:space="preserve"> </w:t>
            </w:r>
            <w:r w:rsidR="00257C01">
              <w:t>BARTENDER</w:t>
            </w:r>
          </w:p>
          <w:p w14:paraId="6B86F8CC" w14:textId="0B7AF296" w:rsidR="00257C01" w:rsidRDefault="00257C01" w:rsidP="00257C01">
            <w:r>
              <w:t>(03/19) – (Actualidad)</w:t>
            </w:r>
          </w:p>
          <w:p w14:paraId="06B92276" w14:textId="2BDADFC0" w:rsidR="00257C01" w:rsidRDefault="00257C01" w:rsidP="00257C01">
            <w:r>
              <w:t>Barman en eventos y cenas show, manejo de stock y distribución de bebidas</w:t>
            </w:r>
          </w:p>
          <w:p w14:paraId="06C692B5" w14:textId="77939DFB" w:rsidR="00257C01" w:rsidRDefault="00257C01" w:rsidP="00257C01">
            <w:r>
              <w:t>Referencia: Ignacio Chanadari-1135569547</w:t>
            </w:r>
          </w:p>
          <w:p w14:paraId="5649666B" w14:textId="73D97945" w:rsidR="00257C01" w:rsidRDefault="00257C01" w:rsidP="00257C01">
            <w:pPr>
              <w:pStyle w:val="Ttulo2"/>
            </w:pPr>
            <w:r>
              <w:t>HABILIDADES:</w:t>
            </w:r>
          </w:p>
          <w:p w14:paraId="12DACD97" w14:textId="09FEC2F6" w:rsidR="005317BE" w:rsidRPr="005317BE" w:rsidRDefault="005317BE" w:rsidP="005317BE">
            <w:pPr>
              <w:rPr>
                <w:rFonts w:ascii="Cambria" w:hAnsi="Cambria"/>
                <w:sz w:val="24"/>
                <w:szCs w:val="24"/>
              </w:rPr>
            </w:pPr>
            <w:r w:rsidRPr="005317BE">
              <w:rPr>
                <w:rFonts w:ascii="Cambria" w:hAnsi="Cambria"/>
                <w:sz w:val="24"/>
                <w:szCs w:val="24"/>
              </w:rPr>
              <w:t>BASES DE DATOS: (SQL Server)</w:t>
            </w:r>
            <w:r w:rsidR="00FF16D6" w:rsidRPr="005317B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317BE">
              <w:rPr>
                <w:rFonts w:ascii="Cambria" w:hAnsi="Cambria"/>
                <w:sz w:val="24"/>
                <w:szCs w:val="24"/>
              </w:rPr>
              <w:br/>
              <w:t>C#</w:t>
            </w:r>
            <w:r w:rsidR="00FF16D6" w:rsidRPr="005317B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317BE">
              <w:rPr>
                <w:rFonts w:ascii="Cambria" w:hAnsi="Cambria"/>
                <w:sz w:val="24"/>
                <w:szCs w:val="24"/>
              </w:rPr>
              <w:br/>
              <w:t>Visual Basic 6</w:t>
            </w:r>
          </w:p>
          <w:p w14:paraId="6D489090" w14:textId="57A17CD0" w:rsidR="0053713F" w:rsidRPr="005317BE" w:rsidRDefault="00257C01" w:rsidP="00257C01">
            <w:pPr>
              <w:rPr>
                <w:rFonts w:ascii="Cambria" w:hAnsi="Cambria"/>
                <w:sz w:val="24"/>
                <w:szCs w:val="24"/>
              </w:rPr>
            </w:pPr>
            <w:r w:rsidRPr="005317BE">
              <w:rPr>
                <w:rFonts w:ascii="Cambria" w:hAnsi="Cambria"/>
                <w:sz w:val="24"/>
                <w:szCs w:val="24"/>
              </w:rPr>
              <w:t>HTML5</w:t>
            </w:r>
          </w:p>
          <w:p w14:paraId="29305D75" w14:textId="48E4EA6D" w:rsidR="0053713F" w:rsidRPr="005317BE" w:rsidRDefault="00257C01" w:rsidP="00257C01">
            <w:pPr>
              <w:rPr>
                <w:rFonts w:ascii="Cambria" w:hAnsi="Cambria"/>
                <w:sz w:val="24"/>
                <w:szCs w:val="24"/>
              </w:rPr>
            </w:pPr>
            <w:r w:rsidRPr="005317BE">
              <w:rPr>
                <w:rFonts w:ascii="Cambria" w:hAnsi="Cambria"/>
                <w:sz w:val="24"/>
                <w:szCs w:val="24"/>
              </w:rPr>
              <w:t>JAVASCRIPT</w:t>
            </w:r>
          </w:p>
          <w:p w14:paraId="1BBBD363" w14:textId="4057C96C" w:rsidR="00257C01" w:rsidRDefault="00257C01" w:rsidP="00257C01">
            <w:pPr>
              <w:rPr>
                <w:rFonts w:ascii="Cambria" w:hAnsi="Cambria"/>
                <w:sz w:val="24"/>
                <w:szCs w:val="24"/>
              </w:rPr>
            </w:pPr>
            <w:r w:rsidRPr="005317BE">
              <w:rPr>
                <w:rFonts w:ascii="Cambria" w:hAnsi="Cambria"/>
                <w:sz w:val="24"/>
                <w:szCs w:val="24"/>
              </w:rPr>
              <w:t>CSS</w:t>
            </w:r>
            <w:r w:rsidR="005317BE" w:rsidRPr="005317BE">
              <w:rPr>
                <w:rFonts w:ascii="Cambria" w:hAnsi="Cambria"/>
                <w:sz w:val="24"/>
                <w:szCs w:val="24"/>
              </w:rPr>
              <w:t>3</w:t>
            </w:r>
          </w:p>
          <w:p w14:paraId="02D71BDE" w14:textId="6DF4A294" w:rsidR="00FF16D6" w:rsidRDefault="00FF16D6" w:rsidP="00257C0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GIT</w:t>
            </w:r>
          </w:p>
          <w:p w14:paraId="1B8EB73E" w14:textId="427F1D68" w:rsidR="00FF16D6" w:rsidRPr="005317BE" w:rsidRDefault="00FF16D6" w:rsidP="00257C0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UML</w:t>
            </w:r>
          </w:p>
          <w:p w14:paraId="5F860E83" w14:textId="77777777" w:rsidR="005317BE" w:rsidRDefault="005317BE" w:rsidP="005317BE">
            <w:pPr>
              <w:pStyle w:val="Ttulo2"/>
            </w:pPr>
            <w:r>
              <w:t>idiomas</w:t>
            </w:r>
          </w:p>
          <w:p w14:paraId="34E7A2AA" w14:textId="77777777" w:rsidR="005317BE" w:rsidRDefault="005317BE" w:rsidP="005317BE">
            <w:r>
              <w:t>INGLÉS BÁSICO: Escrito y oral</w:t>
            </w:r>
          </w:p>
          <w:p w14:paraId="09A034A6" w14:textId="7D979DE6" w:rsidR="00257C01" w:rsidRPr="00257C01" w:rsidRDefault="00257C01" w:rsidP="00257C01"/>
        </w:tc>
      </w:tr>
    </w:tbl>
    <w:p w14:paraId="2DA1DBE4" w14:textId="77777777" w:rsidR="0043117B" w:rsidRPr="0059649E" w:rsidRDefault="00F2057C" w:rsidP="000C45FF">
      <w:pPr>
        <w:tabs>
          <w:tab w:val="left" w:pos="990"/>
        </w:tabs>
      </w:pPr>
    </w:p>
    <w:sectPr w:rsidR="0043117B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954B1" w14:textId="77777777" w:rsidR="000061D2" w:rsidRDefault="000061D2" w:rsidP="000C45FF">
      <w:r>
        <w:separator/>
      </w:r>
    </w:p>
  </w:endnote>
  <w:endnote w:type="continuationSeparator" w:id="0">
    <w:p w14:paraId="4019B8F6" w14:textId="77777777" w:rsidR="000061D2" w:rsidRDefault="000061D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6A958" w14:textId="77777777" w:rsidR="000061D2" w:rsidRDefault="000061D2" w:rsidP="000C45FF">
      <w:r>
        <w:separator/>
      </w:r>
    </w:p>
  </w:footnote>
  <w:footnote w:type="continuationSeparator" w:id="0">
    <w:p w14:paraId="5B2F8330" w14:textId="77777777" w:rsidR="000061D2" w:rsidRDefault="000061D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A851D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2D8FEB1" wp14:editId="69AFAB1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A2CC1"/>
    <w:multiLevelType w:val="hybridMultilevel"/>
    <w:tmpl w:val="64DA7B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716D06"/>
    <w:multiLevelType w:val="hybridMultilevel"/>
    <w:tmpl w:val="79866D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042E29"/>
    <w:multiLevelType w:val="hybridMultilevel"/>
    <w:tmpl w:val="33AA8FA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6E3110"/>
    <w:multiLevelType w:val="hybridMultilevel"/>
    <w:tmpl w:val="E77ABD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0C97F43"/>
    <w:multiLevelType w:val="hybridMultilevel"/>
    <w:tmpl w:val="2910B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14275"/>
    <w:multiLevelType w:val="hybridMultilevel"/>
    <w:tmpl w:val="AA446638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8"/>
  </w:num>
  <w:num w:numId="14">
    <w:abstractNumId w:val="17"/>
  </w:num>
  <w:num w:numId="15">
    <w:abstractNumId w:val="11"/>
  </w:num>
  <w:num w:numId="16">
    <w:abstractNumId w:val="14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DC"/>
    <w:rsid w:val="00003E8C"/>
    <w:rsid w:val="000061D2"/>
    <w:rsid w:val="00035FE6"/>
    <w:rsid w:val="00036450"/>
    <w:rsid w:val="00075675"/>
    <w:rsid w:val="00094499"/>
    <w:rsid w:val="000A10E4"/>
    <w:rsid w:val="000C45FF"/>
    <w:rsid w:val="000E3FD1"/>
    <w:rsid w:val="00112054"/>
    <w:rsid w:val="001424E5"/>
    <w:rsid w:val="00146B06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57C01"/>
    <w:rsid w:val="00281FD5"/>
    <w:rsid w:val="00294482"/>
    <w:rsid w:val="002D3CA3"/>
    <w:rsid w:val="002D5616"/>
    <w:rsid w:val="0030481B"/>
    <w:rsid w:val="003156FC"/>
    <w:rsid w:val="00324C9A"/>
    <w:rsid w:val="003254B5"/>
    <w:rsid w:val="0037121F"/>
    <w:rsid w:val="00380D98"/>
    <w:rsid w:val="003A6B7D"/>
    <w:rsid w:val="003B06CA"/>
    <w:rsid w:val="004045AC"/>
    <w:rsid w:val="004071FC"/>
    <w:rsid w:val="004142CD"/>
    <w:rsid w:val="00445947"/>
    <w:rsid w:val="00451253"/>
    <w:rsid w:val="004561E8"/>
    <w:rsid w:val="00470B39"/>
    <w:rsid w:val="004813B3"/>
    <w:rsid w:val="00496591"/>
    <w:rsid w:val="004C06CF"/>
    <w:rsid w:val="004C63E4"/>
    <w:rsid w:val="004D3011"/>
    <w:rsid w:val="005262AC"/>
    <w:rsid w:val="005317BE"/>
    <w:rsid w:val="0053713F"/>
    <w:rsid w:val="0059649E"/>
    <w:rsid w:val="005B4C81"/>
    <w:rsid w:val="005D1338"/>
    <w:rsid w:val="005E39D5"/>
    <w:rsid w:val="00600670"/>
    <w:rsid w:val="0062123A"/>
    <w:rsid w:val="00646E75"/>
    <w:rsid w:val="006771D0"/>
    <w:rsid w:val="00683CAB"/>
    <w:rsid w:val="00715FCB"/>
    <w:rsid w:val="00743101"/>
    <w:rsid w:val="007775E1"/>
    <w:rsid w:val="007867A0"/>
    <w:rsid w:val="007927F5"/>
    <w:rsid w:val="00802CA0"/>
    <w:rsid w:val="00821F0A"/>
    <w:rsid w:val="0084652F"/>
    <w:rsid w:val="0088640E"/>
    <w:rsid w:val="008A7CDC"/>
    <w:rsid w:val="009260CD"/>
    <w:rsid w:val="00952C25"/>
    <w:rsid w:val="009A09AC"/>
    <w:rsid w:val="00A2118D"/>
    <w:rsid w:val="00AD3663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A7037"/>
    <w:rsid w:val="00DD172A"/>
    <w:rsid w:val="00E17774"/>
    <w:rsid w:val="00E25A26"/>
    <w:rsid w:val="00E4381A"/>
    <w:rsid w:val="00E55D74"/>
    <w:rsid w:val="00E8437D"/>
    <w:rsid w:val="00EE4C8D"/>
    <w:rsid w:val="00F2057C"/>
    <w:rsid w:val="00F47437"/>
    <w:rsid w:val="00F60274"/>
    <w:rsid w:val="00F77FB9"/>
    <w:rsid w:val="00F94526"/>
    <w:rsid w:val="00FA5597"/>
    <w:rsid w:val="00FB068F"/>
    <w:rsid w:val="00FF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D0742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s-ES%7b971292FC-B82C-4389-BEB3-1B22816CB258%7d\%7b2F72034E-5584-4A66-BD89-FA589B48F199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29935BF5DA46D290DF741663498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280A5-4FCD-4C52-B183-B1ED4FD64F7E}"/>
      </w:docPartPr>
      <w:docPartBody>
        <w:p w:rsidR="00BA4F12" w:rsidRDefault="00DC271D">
          <w:pPr>
            <w:pStyle w:val="0B29935BF5DA46D290DF741663498C00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735D88E2C8E845648183BE098827E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B1111-5907-4077-9B66-D55D10CD89F0}"/>
      </w:docPartPr>
      <w:docPartBody>
        <w:p w:rsidR="00BA4F12" w:rsidRDefault="00DC271D">
          <w:pPr>
            <w:pStyle w:val="735D88E2C8E845648183BE098827E7BE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8E7E0151CE204DDABAD71F38FAEF3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BFECE-40B2-4679-B6D9-A6219269502C}"/>
      </w:docPartPr>
      <w:docPartBody>
        <w:p w:rsidR="00BA4F12" w:rsidRDefault="00DC271D">
          <w:pPr>
            <w:pStyle w:val="8E7E0151CE204DDABAD71F38FAEF316F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FFF9D76AFF8645BBA6D1B37BBF649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9709C-FCA2-4814-8356-81C72ECC3639}"/>
      </w:docPartPr>
      <w:docPartBody>
        <w:p w:rsidR="00BA4F12" w:rsidRDefault="00DC271D">
          <w:pPr>
            <w:pStyle w:val="FFF9D76AFF8645BBA6D1B37BBF649145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47A69B84619D4063954A52504E1BB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04354-BA80-465F-804B-CC7AC742950D}"/>
      </w:docPartPr>
      <w:docPartBody>
        <w:p w:rsidR="00BA4F12" w:rsidRDefault="00DC271D">
          <w:pPr>
            <w:pStyle w:val="47A69B84619D4063954A52504E1BB4A8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1D"/>
    <w:rsid w:val="000B0088"/>
    <w:rsid w:val="00482F28"/>
    <w:rsid w:val="0070741D"/>
    <w:rsid w:val="008A4F37"/>
    <w:rsid w:val="009125C9"/>
    <w:rsid w:val="00BA4F12"/>
    <w:rsid w:val="00C54271"/>
    <w:rsid w:val="00CC7FFB"/>
    <w:rsid w:val="00D97437"/>
    <w:rsid w:val="00DC271D"/>
    <w:rsid w:val="00F0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B588B87241744A98F2A9A7E8A9ED758">
    <w:name w:val="0B588B87241744A98F2A9A7E8A9ED758"/>
  </w:style>
  <w:style w:type="paragraph" w:customStyle="1" w:styleId="A988A5EDDD17499FA0335292BDE6B6E6">
    <w:name w:val="A988A5EDDD17499FA0335292BDE6B6E6"/>
  </w:style>
  <w:style w:type="paragraph" w:customStyle="1" w:styleId="964543A3715E4E689026E5B84EAC96A3">
    <w:name w:val="964543A3715E4E689026E5B84EAC96A3"/>
  </w:style>
  <w:style w:type="paragraph" w:customStyle="1" w:styleId="0869B1CF20BD4852BE072D55A8FB5A69">
    <w:name w:val="0869B1CF20BD4852BE072D55A8FB5A69"/>
  </w:style>
  <w:style w:type="paragraph" w:customStyle="1" w:styleId="0B29935BF5DA46D290DF741663498C00">
    <w:name w:val="0B29935BF5DA46D290DF741663498C00"/>
  </w:style>
  <w:style w:type="paragraph" w:customStyle="1" w:styleId="735D88E2C8E845648183BE098827E7BE">
    <w:name w:val="735D88E2C8E845648183BE098827E7BE"/>
  </w:style>
  <w:style w:type="paragraph" w:customStyle="1" w:styleId="B39D64DF1AE64C909D24CB824652473C">
    <w:name w:val="B39D64DF1AE64C909D24CB824652473C"/>
  </w:style>
  <w:style w:type="paragraph" w:customStyle="1" w:styleId="9921CF91AFF345DB86BC7BC39745628A">
    <w:name w:val="9921CF91AFF345DB86BC7BC39745628A"/>
  </w:style>
  <w:style w:type="paragraph" w:customStyle="1" w:styleId="CABF9347A0614448975E206AA21F15C6">
    <w:name w:val="CABF9347A0614448975E206AA21F15C6"/>
  </w:style>
  <w:style w:type="paragraph" w:customStyle="1" w:styleId="8E7E0151CE204DDABAD71F38FAEF316F">
    <w:name w:val="8E7E0151CE204DDABAD71F38FAEF316F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082F09281A2B4ECF8507F1BC4EA84E60">
    <w:name w:val="082F09281A2B4ECF8507F1BC4EA84E60"/>
  </w:style>
  <w:style w:type="paragraph" w:customStyle="1" w:styleId="A80229A81AFF41AB86E5B3403FB82E29">
    <w:name w:val="A80229A81AFF41AB86E5B3403FB82E29"/>
  </w:style>
  <w:style w:type="paragraph" w:customStyle="1" w:styleId="861B4B0F1D0C406DAD45FB7834A84E0E">
    <w:name w:val="861B4B0F1D0C406DAD45FB7834A84E0E"/>
  </w:style>
  <w:style w:type="paragraph" w:customStyle="1" w:styleId="4FD51E93433B40D8B7A96B1745010248">
    <w:name w:val="4FD51E93433B40D8B7A96B1745010248"/>
  </w:style>
  <w:style w:type="paragraph" w:customStyle="1" w:styleId="88CBB0076EB8486398EA179ABA55A94B">
    <w:name w:val="88CBB0076EB8486398EA179ABA55A94B"/>
  </w:style>
  <w:style w:type="paragraph" w:customStyle="1" w:styleId="85D1FF98CD1D45EE883EA100B6AFEA2C">
    <w:name w:val="85D1FF98CD1D45EE883EA100B6AFEA2C"/>
  </w:style>
  <w:style w:type="paragraph" w:customStyle="1" w:styleId="FFF9D76AFF8645BBA6D1B37BBF649145">
    <w:name w:val="FFF9D76AFF8645BBA6D1B37BBF649145"/>
  </w:style>
  <w:style w:type="paragraph" w:customStyle="1" w:styleId="AA3DD04112984408861D33E7C2F7319D">
    <w:name w:val="AA3DD04112984408861D33E7C2F7319D"/>
  </w:style>
  <w:style w:type="paragraph" w:customStyle="1" w:styleId="A1A5A69252BB483F9CBE6DF2115AC492">
    <w:name w:val="A1A5A69252BB483F9CBE6DF2115AC492"/>
  </w:style>
  <w:style w:type="paragraph" w:customStyle="1" w:styleId="F6551963966B47239C62AC27F2F0C088">
    <w:name w:val="F6551963966B47239C62AC27F2F0C088"/>
  </w:style>
  <w:style w:type="paragraph" w:customStyle="1" w:styleId="22276175D23A4E51B3202EE12F7D5D74">
    <w:name w:val="22276175D23A4E51B3202EE12F7D5D74"/>
  </w:style>
  <w:style w:type="paragraph" w:customStyle="1" w:styleId="9154DDEA1CF24E0C9B87813AF2E9FDDD">
    <w:name w:val="9154DDEA1CF24E0C9B87813AF2E9FDDD"/>
  </w:style>
  <w:style w:type="paragraph" w:customStyle="1" w:styleId="81985C2F382D471C9F522C901A911576">
    <w:name w:val="81985C2F382D471C9F522C901A911576"/>
  </w:style>
  <w:style w:type="paragraph" w:customStyle="1" w:styleId="59D3E012E36A4B9586F098DBA6F2863C">
    <w:name w:val="59D3E012E36A4B9586F098DBA6F2863C"/>
  </w:style>
  <w:style w:type="paragraph" w:customStyle="1" w:styleId="7B2D5115D5674B9AACE9ECD20587D581">
    <w:name w:val="7B2D5115D5674B9AACE9ECD20587D581"/>
  </w:style>
  <w:style w:type="paragraph" w:customStyle="1" w:styleId="47A69B84619D4063954A52504E1BB4A8">
    <w:name w:val="47A69B84619D4063954A52504E1BB4A8"/>
  </w:style>
  <w:style w:type="paragraph" w:customStyle="1" w:styleId="F6153E3F59EF41B3AFDB784FCEC69DC5">
    <w:name w:val="F6153E3F59EF41B3AFDB784FCEC69DC5"/>
  </w:style>
  <w:style w:type="paragraph" w:customStyle="1" w:styleId="712BA0E55B154AA2BF1B942B6C3B170A">
    <w:name w:val="712BA0E55B154AA2BF1B942B6C3B170A"/>
  </w:style>
  <w:style w:type="paragraph" w:customStyle="1" w:styleId="A36E7085B5DD42EA8813606CED139CFD">
    <w:name w:val="A36E7085B5DD42EA8813606CED139CFD"/>
  </w:style>
  <w:style w:type="paragraph" w:customStyle="1" w:styleId="410ED44AE6784677993D425D48DC28F9">
    <w:name w:val="410ED44AE6784677993D425D48DC28F9"/>
  </w:style>
  <w:style w:type="paragraph" w:customStyle="1" w:styleId="673699183F7D4C86972C40C32DCDAFA7">
    <w:name w:val="673699183F7D4C86972C40C32DCDAFA7"/>
  </w:style>
  <w:style w:type="paragraph" w:customStyle="1" w:styleId="D823E37ADD62446FB797B02828F88813">
    <w:name w:val="D823E37ADD62446FB797B02828F88813"/>
  </w:style>
  <w:style w:type="paragraph" w:customStyle="1" w:styleId="A8310AB53E024057A62280AFA21C32C7">
    <w:name w:val="A8310AB53E024057A62280AFA21C32C7"/>
  </w:style>
  <w:style w:type="paragraph" w:customStyle="1" w:styleId="DF8B68666325457997767F469EFE0E49">
    <w:name w:val="DF8B68666325457997767F469EFE0E49"/>
  </w:style>
  <w:style w:type="paragraph" w:customStyle="1" w:styleId="914B94573EB045E9A1288A34539F6C00">
    <w:name w:val="914B94573EB045E9A1288A34539F6C00"/>
  </w:style>
  <w:style w:type="paragraph" w:customStyle="1" w:styleId="6CB86E7FA66B49CFA5B90D7CAD7BDCEA">
    <w:name w:val="6CB86E7FA66B49CFA5B90D7CAD7BDCEA"/>
  </w:style>
  <w:style w:type="paragraph" w:customStyle="1" w:styleId="A0C2B53E80B5445ABBA518B6E38B7067">
    <w:name w:val="A0C2B53E80B5445ABBA518B6E38B7067"/>
  </w:style>
  <w:style w:type="paragraph" w:customStyle="1" w:styleId="EBA18135F14A4DC09796236E8367EA79">
    <w:name w:val="EBA18135F14A4DC09796236E8367EA79"/>
  </w:style>
  <w:style w:type="paragraph" w:customStyle="1" w:styleId="657A200384A846B68B09C1A055350C38">
    <w:name w:val="657A200384A846B68B09C1A055350C38"/>
  </w:style>
  <w:style w:type="paragraph" w:customStyle="1" w:styleId="088F1D68BFAA438B8573F54F9F0AADFA">
    <w:name w:val="088F1D68BFAA438B8573F54F9F0AADFA"/>
  </w:style>
  <w:style w:type="paragraph" w:customStyle="1" w:styleId="64D0D5635DE2485889D80548EE089CDA">
    <w:name w:val="64D0D5635DE2485889D80548EE089CDA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9AC3A15AD1B646198963BF2B105E19F1">
    <w:name w:val="9AC3A15AD1B646198963BF2B105E19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0BEDD2E-1B26-4103-AF3C-A07F7E44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{2F72034E-5584-4A66-BD89-FA589B48F199}tf00546271</Template>
  <TotalTime>0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2020-08-02T19:03:00Z</dcterms:created>
  <dcterms:modified xsi:type="dcterms:W3CDTF">2022-07-31T02:40:00Z</dcterms:modified>
</cp:coreProperties>
</file>